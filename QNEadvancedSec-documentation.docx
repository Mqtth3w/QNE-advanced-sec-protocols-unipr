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1B6AA" w14:textId="2E2CA3CC" w:rsidR="009B001E" w:rsidRPr="001037A2" w:rsidRDefault="009B001E" w:rsidP="009B001E">
      <w:pPr>
        <w:jc w:val="center"/>
        <w:rPr>
          <w:rFonts w:ascii="Cambria" w:hAnsi="Cambria"/>
        </w:rPr>
      </w:pPr>
      <w:r w:rsidRPr="001037A2">
        <w:rPr>
          <w:rFonts w:ascii="Cambria" w:eastAsia="Cambria" w:hAnsi="Cambria" w:cs="Cambria"/>
          <w:sz w:val="20"/>
          <w:szCs w:val="20"/>
        </w:rPr>
        <w:drawing>
          <wp:inline distT="114300" distB="114300" distL="114300" distR="114300" wp14:anchorId="01949145" wp14:editId="3B95B478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224C" w14:textId="77777777" w:rsidR="009B001E" w:rsidRPr="001037A2" w:rsidRDefault="009B001E" w:rsidP="009B001E">
      <w:pPr>
        <w:jc w:val="center"/>
        <w:rPr>
          <w:rFonts w:ascii="Cambria" w:hAnsi="Cambria"/>
        </w:rPr>
      </w:pPr>
    </w:p>
    <w:p w14:paraId="339FF256" w14:textId="0ED3654C" w:rsidR="000D2927" w:rsidRPr="001037A2" w:rsidRDefault="00C00AA7" w:rsidP="009B001E">
      <w:pPr>
        <w:pStyle w:val="Title"/>
        <w:jc w:val="center"/>
        <w:rPr>
          <w:rFonts w:ascii="Cambria" w:hAnsi="Cambria"/>
          <w:b/>
          <w:bCs/>
          <w:sz w:val="72"/>
          <w:szCs w:val="72"/>
        </w:rPr>
      </w:pPr>
      <w:r w:rsidRPr="001037A2">
        <w:rPr>
          <w:rFonts w:ascii="Cambria" w:hAnsi="Cambria"/>
          <w:b/>
          <w:bCs/>
          <w:sz w:val="72"/>
          <w:szCs w:val="72"/>
        </w:rPr>
        <w:t>Quantum Network Explorer (QNE) to Simulate Advanced Quantum Security Protocols</w:t>
      </w:r>
    </w:p>
    <w:p w14:paraId="56F21180" w14:textId="77777777" w:rsidR="009B001E" w:rsidRPr="001037A2" w:rsidRDefault="009B001E" w:rsidP="009B001E">
      <w:pPr>
        <w:rPr>
          <w:rFonts w:ascii="Cambria" w:hAnsi="Cambria"/>
        </w:rPr>
      </w:pPr>
    </w:p>
    <w:p w14:paraId="638B799E" w14:textId="77777777" w:rsidR="009B001E" w:rsidRPr="001037A2" w:rsidRDefault="009B001E" w:rsidP="009B001E">
      <w:pPr>
        <w:rPr>
          <w:rFonts w:ascii="Cambria" w:hAnsi="Cambria"/>
        </w:rPr>
      </w:pPr>
    </w:p>
    <w:p w14:paraId="28E918F3" w14:textId="349E3461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1037A2">
        <w:rPr>
          <w:rFonts w:ascii="Cambria" w:hAnsi="Cambria"/>
          <w:b/>
          <w:bCs/>
          <w:sz w:val="44"/>
          <w:szCs w:val="44"/>
        </w:rPr>
        <w:t xml:space="preserve">Matteo </w:t>
      </w:r>
      <w:proofErr w:type="spellStart"/>
      <w:r w:rsidRPr="001037A2">
        <w:rPr>
          <w:rFonts w:ascii="Cambria" w:hAnsi="Cambria"/>
          <w:b/>
          <w:bCs/>
          <w:sz w:val="44"/>
          <w:szCs w:val="44"/>
        </w:rPr>
        <w:t>Gianvenuti</w:t>
      </w:r>
      <w:proofErr w:type="spellEnd"/>
    </w:p>
    <w:p w14:paraId="1F1CE4AA" w14:textId="70D9A919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5E12BD7B" w14:textId="77777777" w:rsidR="009B001E" w:rsidRPr="001037A2" w:rsidRDefault="009B001E" w:rsidP="009B001E">
      <w:pPr>
        <w:jc w:val="center"/>
        <w:rPr>
          <w:rFonts w:ascii="Cambria" w:hAnsi="Cambria"/>
          <w:b/>
          <w:bCs/>
        </w:rPr>
      </w:pPr>
    </w:p>
    <w:p w14:paraId="2B9CB36C" w14:textId="0E4FD14D" w:rsidR="00CD3E13" w:rsidRPr="001037A2" w:rsidRDefault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3757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43738" w14:textId="30450E42" w:rsidR="00CD3E13" w:rsidRPr="001037A2" w:rsidRDefault="00CD3E13">
          <w:pPr>
            <w:pStyle w:val="TOCHeading"/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</w:t>
          </w:r>
          <w:r w:rsidR="00C00AA7"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ummary</w:t>
          </w:r>
        </w:p>
        <w:p w14:paraId="5DEDF1EA" w14:textId="508D3B22" w:rsidR="00C00AA7" w:rsidRPr="001037A2" w:rsidRDefault="00CD3E13">
          <w:pPr>
            <w:pStyle w:val="TOC1"/>
            <w:tabs>
              <w:tab w:val="right" w:leader="dot" w:pos="9628"/>
            </w:tabs>
            <w:rPr>
              <w:rFonts w:eastAsiaTheme="minorEastAsia"/>
              <w:lang w:eastAsia="it-IT"/>
            </w:rPr>
          </w:pPr>
          <w:r w:rsidRPr="001037A2">
            <w:fldChar w:fldCharType="begin"/>
          </w:r>
          <w:r w:rsidRPr="001037A2">
            <w:instrText xml:space="preserve"> TOC \o "1-3" \h \z \u </w:instrText>
          </w:r>
          <w:r w:rsidRPr="001037A2">
            <w:fldChar w:fldCharType="separate"/>
          </w:r>
          <w:hyperlink w:anchor="_Toc173918127" w:history="1">
            <w:r w:rsidR="00C00AA7" w:rsidRPr="001037A2">
              <w:rPr>
                <w:rStyle w:val="Hyperlink"/>
                <w:rFonts w:ascii="Cambria" w:hAnsi="Cambria"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</w:t>
            </w:r>
            <w:r w:rsidR="00C00AA7" w:rsidRPr="001037A2">
              <w:rPr>
                <w:webHidden/>
              </w:rPr>
              <w:tab/>
            </w:r>
            <w:r w:rsidR="00C00AA7" w:rsidRPr="001037A2">
              <w:rPr>
                <w:webHidden/>
              </w:rPr>
              <w:fldChar w:fldCharType="begin"/>
            </w:r>
            <w:r w:rsidR="00C00AA7" w:rsidRPr="001037A2">
              <w:rPr>
                <w:webHidden/>
              </w:rPr>
              <w:instrText xml:space="preserve"> PAGEREF _Toc173918127 \h </w:instrText>
            </w:r>
            <w:r w:rsidR="00C00AA7" w:rsidRPr="001037A2">
              <w:rPr>
                <w:webHidden/>
              </w:rPr>
            </w:r>
            <w:r w:rsidR="00C00AA7" w:rsidRPr="001037A2">
              <w:rPr>
                <w:webHidden/>
              </w:rPr>
              <w:fldChar w:fldCharType="separate"/>
            </w:r>
            <w:r w:rsidR="00C00AA7" w:rsidRPr="001037A2">
              <w:rPr>
                <w:webHidden/>
              </w:rPr>
              <w:t>3</w:t>
            </w:r>
            <w:r w:rsidR="00C00AA7" w:rsidRPr="001037A2">
              <w:rPr>
                <w:webHidden/>
              </w:rPr>
              <w:fldChar w:fldCharType="end"/>
            </w:r>
          </w:hyperlink>
        </w:p>
        <w:p w14:paraId="46176564" w14:textId="0C668171" w:rsidR="00CD3E13" w:rsidRPr="001037A2" w:rsidRDefault="00CD3E13">
          <w:r w:rsidRPr="001037A2">
            <w:rPr>
              <w:b/>
              <w:bCs/>
            </w:rPr>
            <w:fldChar w:fldCharType="end"/>
          </w:r>
        </w:p>
      </w:sdtContent>
    </w:sdt>
    <w:p w14:paraId="068EC750" w14:textId="5E65F8B0" w:rsidR="009B001E" w:rsidRPr="001037A2" w:rsidRDefault="00CD3E13" w:rsidP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p w14:paraId="279773C7" w14:textId="50048ED5" w:rsidR="009B001E" w:rsidRPr="001037A2" w:rsidRDefault="007C15A3" w:rsidP="009B001E">
      <w:pPr>
        <w:pStyle w:val="Heading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73918127"/>
      <w:r w:rsidRPr="001037A2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</w:t>
      </w:r>
      <w:bookmarkEnd w:id="0"/>
    </w:p>
    <w:p w14:paraId="626AFFA2" w14:textId="77777777" w:rsidR="009A2829" w:rsidRPr="009A2829" w:rsidRDefault="009A2829" w:rsidP="009A2829">
      <w:pPr>
        <w:rPr>
          <w:rFonts w:ascii="Cambria" w:hAnsi="Cambria"/>
        </w:rPr>
      </w:pPr>
    </w:p>
    <w:sectPr w:rsidR="009A2829" w:rsidRPr="009A2829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61BCE" w14:textId="77777777" w:rsidR="00B652E8" w:rsidRPr="001037A2" w:rsidRDefault="00B652E8" w:rsidP="009B001E">
      <w:pPr>
        <w:spacing w:after="0" w:line="240" w:lineRule="auto"/>
      </w:pPr>
      <w:r w:rsidRPr="001037A2">
        <w:separator/>
      </w:r>
    </w:p>
  </w:endnote>
  <w:endnote w:type="continuationSeparator" w:id="0">
    <w:p w14:paraId="58AD503E" w14:textId="77777777" w:rsidR="00B652E8" w:rsidRPr="001037A2" w:rsidRDefault="00B652E8" w:rsidP="009B001E">
      <w:pPr>
        <w:spacing w:after="0" w:line="240" w:lineRule="auto"/>
      </w:pPr>
      <w:r w:rsidRPr="001037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9FBB8" w14:textId="1A7E0B66" w:rsidR="009B001E" w:rsidRPr="001037A2" w:rsidRDefault="00BE52DD" w:rsidP="009B001E">
    <w:pPr>
      <w:pStyle w:val="Footer"/>
      <w:jc w:val="center"/>
      <w:rPr>
        <w:rFonts w:ascii="Cambria" w:hAnsi="Cambria"/>
      </w:rPr>
    </w:pPr>
    <w:r w:rsidRPr="001037A2">
      <w:rPr>
        <w:rFonts w:ascii="Cambria" w:hAnsi="Cambria"/>
      </w:rPr>
      <w:t>Academic year</w:t>
    </w:r>
    <w:r w:rsidR="009B001E" w:rsidRPr="001037A2">
      <w:rPr>
        <w:rFonts w:ascii="Cambria" w:hAnsi="Cambria"/>
      </w:rPr>
      <w:t xml:space="preserve"> 2023/2024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229C2" w14:textId="77777777" w:rsidR="00B652E8" w:rsidRPr="001037A2" w:rsidRDefault="00B652E8" w:rsidP="009B001E">
      <w:pPr>
        <w:spacing w:after="0" w:line="240" w:lineRule="auto"/>
      </w:pPr>
      <w:r w:rsidRPr="001037A2">
        <w:separator/>
      </w:r>
    </w:p>
  </w:footnote>
  <w:footnote w:type="continuationSeparator" w:id="0">
    <w:p w14:paraId="0699E111" w14:textId="77777777" w:rsidR="00B652E8" w:rsidRPr="001037A2" w:rsidRDefault="00B652E8" w:rsidP="009B001E">
      <w:pPr>
        <w:spacing w:after="0" w:line="240" w:lineRule="auto"/>
      </w:pPr>
      <w:r w:rsidRPr="001037A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442"/>
    <w:multiLevelType w:val="hybridMultilevel"/>
    <w:tmpl w:val="0DEC6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520B2"/>
    <w:multiLevelType w:val="hybridMultilevel"/>
    <w:tmpl w:val="F5740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F7826"/>
    <w:multiLevelType w:val="hybridMultilevel"/>
    <w:tmpl w:val="36AA7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04A72"/>
    <w:multiLevelType w:val="hybridMultilevel"/>
    <w:tmpl w:val="9594E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20785"/>
    <w:multiLevelType w:val="hybridMultilevel"/>
    <w:tmpl w:val="36AA7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00680"/>
    <w:multiLevelType w:val="hybridMultilevel"/>
    <w:tmpl w:val="3D428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D3231"/>
    <w:multiLevelType w:val="hybridMultilevel"/>
    <w:tmpl w:val="82C0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547FE"/>
    <w:multiLevelType w:val="hybridMultilevel"/>
    <w:tmpl w:val="47922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9733">
    <w:abstractNumId w:val="4"/>
  </w:num>
  <w:num w:numId="2" w16cid:durableId="637152216">
    <w:abstractNumId w:val="2"/>
  </w:num>
  <w:num w:numId="3" w16cid:durableId="1853565493">
    <w:abstractNumId w:val="7"/>
  </w:num>
  <w:num w:numId="4" w16cid:durableId="1091583942">
    <w:abstractNumId w:val="6"/>
  </w:num>
  <w:num w:numId="5" w16cid:durableId="1572110176">
    <w:abstractNumId w:val="5"/>
  </w:num>
  <w:num w:numId="6" w16cid:durableId="1231816256">
    <w:abstractNumId w:val="0"/>
  </w:num>
  <w:num w:numId="7" w16cid:durableId="831066681">
    <w:abstractNumId w:val="3"/>
  </w:num>
  <w:num w:numId="8" w16cid:durableId="2078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7"/>
    <w:rsid w:val="00017732"/>
    <w:rsid w:val="00022799"/>
    <w:rsid w:val="00082F8F"/>
    <w:rsid w:val="000D2927"/>
    <w:rsid w:val="001037A2"/>
    <w:rsid w:val="001A4CB2"/>
    <w:rsid w:val="001B2434"/>
    <w:rsid w:val="002675C6"/>
    <w:rsid w:val="003463A3"/>
    <w:rsid w:val="003F45C0"/>
    <w:rsid w:val="00437F5F"/>
    <w:rsid w:val="0047389A"/>
    <w:rsid w:val="004F661F"/>
    <w:rsid w:val="00572CAD"/>
    <w:rsid w:val="005B6CEC"/>
    <w:rsid w:val="0065109A"/>
    <w:rsid w:val="006B2161"/>
    <w:rsid w:val="006D6D1C"/>
    <w:rsid w:val="007224F6"/>
    <w:rsid w:val="007C15A3"/>
    <w:rsid w:val="00866C25"/>
    <w:rsid w:val="00885534"/>
    <w:rsid w:val="00971E44"/>
    <w:rsid w:val="009808F1"/>
    <w:rsid w:val="009A2829"/>
    <w:rsid w:val="009B001E"/>
    <w:rsid w:val="009F6ABC"/>
    <w:rsid w:val="00A24A93"/>
    <w:rsid w:val="00AD2AD8"/>
    <w:rsid w:val="00B01ABD"/>
    <w:rsid w:val="00B1016D"/>
    <w:rsid w:val="00B652E8"/>
    <w:rsid w:val="00BD00D1"/>
    <w:rsid w:val="00BE52DD"/>
    <w:rsid w:val="00C00AA7"/>
    <w:rsid w:val="00CD3E13"/>
    <w:rsid w:val="00D17040"/>
    <w:rsid w:val="00D908B2"/>
    <w:rsid w:val="00DD5C97"/>
    <w:rsid w:val="00DF543D"/>
    <w:rsid w:val="00E3785A"/>
    <w:rsid w:val="00E74710"/>
    <w:rsid w:val="00EA62C3"/>
    <w:rsid w:val="00ED0D82"/>
    <w:rsid w:val="00EF35CE"/>
    <w:rsid w:val="00EF61D7"/>
    <w:rsid w:val="00F670CE"/>
    <w:rsid w:val="00F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4ED1"/>
  <w15:chartTrackingRefBased/>
  <w15:docId w15:val="{251BBA18-ACF3-43D8-9077-53EE47A7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1E"/>
  </w:style>
  <w:style w:type="paragraph" w:styleId="Footer">
    <w:name w:val="footer"/>
    <w:basedOn w:val="Normal"/>
    <w:link w:val="Foot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1E"/>
  </w:style>
  <w:style w:type="paragraph" w:styleId="TOCHeading">
    <w:name w:val="TOC Heading"/>
    <w:basedOn w:val="Heading1"/>
    <w:next w:val="Normal"/>
    <w:uiPriority w:val="39"/>
    <w:unhideWhenUsed/>
    <w:qFormat/>
    <w:rsid w:val="00CD3E13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3E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E13"/>
    <w:rPr>
      <w:color w:val="467886" w:themeColor="hyperlink"/>
      <w:u w:val="single"/>
    </w:rPr>
  </w:style>
  <w:style w:type="character" w:customStyle="1" w:styleId="fontstyle01">
    <w:name w:val="fontstyle01"/>
    <w:basedOn w:val="DefaultParagraphFont"/>
    <w:rsid w:val="007C15A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7C15A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15A3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C15A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7C15A3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08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F61D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D51-0314-4C80-A7DA-1516771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~WRL0005.tmp</Template>
  <TotalTime>259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GIANVENUTI</dc:creator>
  <cp:keywords/>
  <dc:description/>
  <cp:lastModifiedBy>Matteo GIANVENUTI</cp:lastModifiedBy>
  <cp:revision>27</cp:revision>
  <cp:lastPrinted>2024-02-29T18:25:00Z</cp:lastPrinted>
  <dcterms:created xsi:type="dcterms:W3CDTF">2024-02-25T17:52:00Z</dcterms:created>
  <dcterms:modified xsi:type="dcterms:W3CDTF">2024-08-07T08:40:00Z</dcterms:modified>
</cp:coreProperties>
</file>